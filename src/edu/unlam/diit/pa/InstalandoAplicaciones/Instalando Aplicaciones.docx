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BA7C" w14:textId="1847ED1E" w:rsidR="00CF2C85" w:rsidRDefault="008D19A5" w:rsidP="007E0C17">
      <w:pPr>
        <w:pStyle w:val="Ttulo1"/>
        <w:jc w:val="center"/>
      </w:pPr>
      <w:r>
        <w:t>Instalando Aplicaciones</w:t>
      </w:r>
    </w:p>
    <w:p w14:paraId="106F0B61" w14:textId="77777777" w:rsidR="007E0C17" w:rsidRDefault="007E0C17" w:rsidP="007E0C17">
      <w:pPr>
        <w:pStyle w:val="Ttulo2"/>
      </w:pPr>
      <w:r>
        <w:t>Autores</w:t>
      </w:r>
    </w:p>
    <w:p w14:paraId="0F144409" w14:textId="0C3E6D41" w:rsidR="007E0C17" w:rsidRDefault="007E0C17" w:rsidP="007E0C17">
      <w:pPr>
        <w:pStyle w:val="Ttulo2"/>
      </w:pPr>
      <w:r>
        <w:t>Descripción</w:t>
      </w:r>
    </w:p>
    <w:p w14:paraId="7C320ADF" w14:textId="2BBC7286" w:rsidR="00533E06" w:rsidRDefault="00533E06" w:rsidP="00533E06">
      <w:r>
        <w:t>María es una apasionada de la tecnología. Disfruta instalando y probando nuevas aplicaciones.</w:t>
      </w:r>
    </w:p>
    <w:p w14:paraId="44C478D2" w14:textId="45706B21" w:rsidR="00533E06" w:rsidRDefault="00533E06" w:rsidP="00533E06">
      <w:r>
        <w:t xml:space="preserve">Tiene un problema: la memoria de su celular se encuentra completamente llena (no tiene ningún MB libre) y mañana se publicará una nueva aplicación que promete ser una revolución en materia de tecnología. Por suerte para ella la empresa desarrolladora de la aplicación ya ha indicado la cantidad total de MB consecutivos que requerirá su instalación completa. </w:t>
      </w:r>
    </w:p>
    <w:p w14:paraId="51F21BFF" w14:textId="7E3F59AD" w:rsidR="00533E06" w:rsidRPr="00533E06" w:rsidRDefault="00533E06" w:rsidP="00533E06">
      <w:r>
        <w:t xml:space="preserve">María sabe que borrando algunas aplicaciones podrá instalar la nueva </w:t>
      </w:r>
      <w:r>
        <w:t>aplicación,</w:t>
      </w:r>
      <w:r>
        <w:t xml:space="preserve"> pero desea hacerlo eliminando la menor cantidad posible de aplicaciones ya instaladas. Es por esto </w:t>
      </w:r>
      <w:proofErr w:type="gramStart"/>
      <w:r>
        <w:t>que</w:t>
      </w:r>
      <w:proofErr w:type="gramEnd"/>
      <w:r>
        <w:t xml:space="preserve"> se te pide que la ayudes escribiendo un programa </w:t>
      </w:r>
      <w:proofErr w:type="spellStart"/>
      <w:r w:rsidRPr="00533E06">
        <w:rPr>
          <w:b/>
          <w:bCs/>
        </w:rPr>
        <w:t>almacenamiento.pas</w:t>
      </w:r>
      <w:proofErr w:type="spellEnd"/>
      <w:r>
        <w:t xml:space="preserve"> o </w:t>
      </w:r>
      <w:r w:rsidRPr="00533E06">
        <w:rPr>
          <w:b/>
          <w:bCs/>
        </w:rPr>
        <w:t>almacenamiento.cpp</w:t>
      </w:r>
      <w:r>
        <w:t xml:space="preserve"> que, dadas las aplicaciones que tiene su celular y la cantidad de MB libres necesarios, determine la mínima cantidad a borrar para que María pueda instalar la nueva aplicación</w:t>
      </w:r>
    </w:p>
    <w:p w14:paraId="1782BECD" w14:textId="69899868" w:rsidR="00897635" w:rsidRDefault="00897635" w:rsidP="00897635">
      <w:pPr>
        <w:pStyle w:val="Ttulo2"/>
      </w:pPr>
      <w:r>
        <w:t>Datos de Entrada</w:t>
      </w:r>
    </w:p>
    <w:p w14:paraId="5EA8BF5F" w14:textId="0EC76C13" w:rsidR="008D19A5" w:rsidRDefault="00533E06" w:rsidP="00533E06">
      <w:r>
        <w:t>Se recibe un archivo almacenamiento.in con el siguiente formato:</w:t>
      </w:r>
    </w:p>
    <w:p w14:paraId="1389CA54" w14:textId="7B8CD150" w:rsidR="00533E06" w:rsidRDefault="00533E06" w:rsidP="00533E06">
      <w:pPr>
        <w:pStyle w:val="Prrafodelista"/>
        <w:numPr>
          <w:ilvl w:val="0"/>
          <w:numId w:val="2"/>
        </w:numPr>
      </w:pPr>
      <w:r>
        <w:t>Una línea con 2 números separados</w:t>
      </w:r>
      <w:r>
        <w:t xml:space="preserve"> </w:t>
      </w:r>
      <w:r>
        <w:t xml:space="preserve">por un espacio: cantidad total de aplicaciones instaladas </w:t>
      </w:r>
      <w:r w:rsidRPr="00533E06">
        <w:rPr>
          <w:b/>
          <w:bCs/>
        </w:rPr>
        <w:t>C</w:t>
      </w:r>
      <w:r>
        <w:t xml:space="preserve"> (1 ≤ </w:t>
      </w:r>
      <w:r w:rsidRPr="00D80730">
        <w:rPr>
          <w:b/>
          <w:bCs/>
        </w:rPr>
        <w:t>C</w:t>
      </w:r>
      <w:r>
        <w:t xml:space="preserve"> ≤ 50.000) y cantidad de MB consecutivos que requiere la aplicación a instalar </w:t>
      </w:r>
      <w:r w:rsidRPr="00533E06">
        <w:rPr>
          <w:b/>
          <w:bCs/>
        </w:rPr>
        <w:t>A</w:t>
      </w:r>
    </w:p>
    <w:p w14:paraId="758BCBBC" w14:textId="6446E505" w:rsidR="00533E06" w:rsidRDefault="00533E06" w:rsidP="00533E06">
      <w:pPr>
        <w:pStyle w:val="Prrafodelista"/>
        <w:numPr>
          <w:ilvl w:val="0"/>
          <w:numId w:val="2"/>
        </w:numPr>
      </w:pPr>
      <w:r>
        <w:t xml:space="preserve">1 línea con </w:t>
      </w:r>
      <w:r w:rsidRPr="00533E06">
        <w:rPr>
          <w:b/>
          <w:bCs/>
        </w:rPr>
        <w:t>C</w:t>
      </w:r>
      <w:r>
        <w:t xml:space="preserve"> números que indican la cantidad de MB que ocupa cada aplicación. La lista se encuentra ordenada exactamente de la misma manera en la que se ubican las aplicaciones en memoria</w:t>
      </w:r>
    </w:p>
    <w:p w14:paraId="0ECCCD82" w14:textId="4590B6E4" w:rsidR="00533E06" w:rsidRPr="008D19A5" w:rsidRDefault="00533E06" w:rsidP="00533E06">
      <w:r>
        <w:t xml:space="preserve">Notas: no quedan MB “intermedios” sin ocupar. Las capacidades se dan en el orden en que están en memoria y tanto estas como el valor de </w:t>
      </w:r>
      <w:r w:rsidRPr="00D80730">
        <w:rPr>
          <w:b/>
          <w:bCs/>
        </w:rPr>
        <w:t>A</w:t>
      </w:r>
      <w:r>
        <w:t xml:space="preserve"> están en el rango 1 a 1000</w:t>
      </w:r>
    </w:p>
    <w:p w14:paraId="0DDE746D" w14:textId="5BC52391" w:rsidR="00897635" w:rsidRDefault="00897635" w:rsidP="00897635">
      <w:pPr>
        <w:pStyle w:val="Ttulo2"/>
      </w:pPr>
      <w:r>
        <w:t>Datos de Salida</w:t>
      </w:r>
    </w:p>
    <w:p w14:paraId="34F24A3E" w14:textId="26572B17" w:rsidR="00533E06" w:rsidRDefault="00533E06" w:rsidP="00533E06">
      <w:r>
        <w:t xml:space="preserve">Se debe generar un archivo </w:t>
      </w:r>
      <w:proofErr w:type="spellStart"/>
      <w:r>
        <w:t>almacenamiento.out</w:t>
      </w:r>
      <w:proofErr w:type="spellEnd"/>
      <w:r>
        <w:t xml:space="preserve"> conteniendo:</w:t>
      </w:r>
    </w:p>
    <w:p w14:paraId="791CD157" w14:textId="712A1EF1" w:rsidR="00533E06" w:rsidRPr="00533E06" w:rsidRDefault="00533E06" w:rsidP="00533E06">
      <w:pPr>
        <w:pStyle w:val="Prrafodelista"/>
        <w:numPr>
          <w:ilvl w:val="0"/>
          <w:numId w:val="1"/>
        </w:numPr>
      </w:pPr>
      <w:r>
        <w:t>Una línea con la mínima cantidad de aplicaciones consecutivas que deberían borrarse</w:t>
      </w:r>
    </w:p>
    <w:p w14:paraId="2A2524AF" w14:textId="4E0FE234" w:rsidR="00E37606" w:rsidRDefault="00E37606" w:rsidP="00E37606">
      <w:pPr>
        <w:pStyle w:val="Ttulo2"/>
      </w:pPr>
      <w:r>
        <w:lastRenderedPageBreak/>
        <w:t>Diagrama de Clases</w:t>
      </w:r>
    </w:p>
    <w:p w14:paraId="5265C9D1" w14:textId="52217B72" w:rsidR="008D19A5" w:rsidRPr="008D19A5" w:rsidRDefault="008D19A5" w:rsidP="008D19A5">
      <w:r>
        <w:rPr>
          <w:noProof/>
        </w:rPr>
        <w:drawing>
          <wp:inline distT="0" distB="0" distL="0" distR="0" wp14:anchorId="66FEC4FA" wp14:editId="6F66B458">
            <wp:extent cx="5181600" cy="2571750"/>
            <wp:effectExtent l="0" t="0" r="0" b="0"/>
            <wp:docPr id="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2571750"/>
                    </a:xfrm>
                    <a:prstGeom prst="rect">
                      <a:avLst/>
                    </a:prstGeom>
                    <a:noFill/>
                    <a:ln>
                      <a:noFill/>
                    </a:ln>
                  </pic:spPr>
                </pic:pic>
              </a:graphicData>
            </a:graphic>
          </wp:inline>
        </w:drawing>
      </w:r>
    </w:p>
    <w:p w14:paraId="6DFD120E" w14:textId="388FC6E2" w:rsidR="0009257F" w:rsidRDefault="0009257F" w:rsidP="0009257F">
      <w:pPr>
        <w:pStyle w:val="Ttulo2"/>
      </w:pPr>
      <w:r>
        <w:t>Observaciones y consideraciones</w:t>
      </w:r>
    </w:p>
    <w:p w14:paraId="7ECDAA0F" w14:textId="40E0DC55" w:rsidR="00533E06" w:rsidRPr="00533E06" w:rsidRDefault="00533E06" w:rsidP="00533E06">
      <w:r>
        <w:t>N/A</w:t>
      </w:r>
    </w:p>
    <w:p w14:paraId="20AAA40A" w14:textId="77777777" w:rsidR="007E0C17" w:rsidRDefault="007E0C17" w:rsidP="007E0C17">
      <w:pPr>
        <w:pStyle w:val="Ttulo2"/>
      </w:pPr>
      <w:r>
        <w:t>Casos</w:t>
      </w:r>
    </w:p>
    <w:p w14:paraId="4D63DE56" w14:textId="1A60551E" w:rsidR="007E0C17" w:rsidRDefault="007E0C17" w:rsidP="000F3333">
      <w:pPr>
        <w:pStyle w:val="Ttulo3"/>
      </w:pPr>
      <w:r>
        <w:t>Caso Base</w:t>
      </w:r>
    </w:p>
    <w:p w14:paraId="3D5B28C9" w14:textId="77777777" w:rsidR="008D19A5" w:rsidRDefault="008D19A5" w:rsidP="008D19A5">
      <w:r>
        <w:t xml:space="preserve">Si el archivo </w:t>
      </w:r>
      <w:r w:rsidRPr="008D19A5">
        <w:rPr>
          <w:b/>
          <w:bCs/>
        </w:rPr>
        <w:t>almacenamiento.in</w:t>
      </w:r>
      <w:r>
        <w:t xml:space="preserve"> fuera</w:t>
      </w:r>
    </w:p>
    <w:p w14:paraId="6D388AF9" w14:textId="77777777" w:rsidR="008D19A5" w:rsidRDefault="008D19A5" w:rsidP="008D19A5">
      <w:r>
        <w:t>10 100</w:t>
      </w:r>
    </w:p>
    <w:p w14:paraId="2D385823" w14:textId="77777777" w:rsidR="008D19A5" w:rsidRDefault="008D19A5" w:rsidP="008D19A5">
      <w:r>
        <w:t>42 2 50 10 1 50 30 24 18 23</w:t>
      </w:r>
    </w:p>
    <w:p w14:paraId="5F88CB24" w14:textId="0FDB5DA6" w:rsidR="008D19A5" w:rsidRDefault="008D19A5" w:rsidP="008D19A5">
      <w:r>
        <w:t xml:space="preserve">El archivo </w:t>
      </w:r>
      <w:proofErr w:type="spellStart"/>
      <w:r w:rsidRPr="008D19A5">
        <w:rPr>
          <w:b/>
          <w:bCs/>
        </w:rPr>
        <w:t>almacenamiento.out</w:t>
      </w:r>
      <w:proofErr w:type="spellEnd"/>
      <w:r>
        <w:rPr>
          <w:b/>
          <w:bCs/>
        </w:rPr>
        <w:t xml:space="preserve"> </w:t>
      </w:r>
      <w:r>
        <w:t>debe contener:</w:t>
      </w:r>
    </w:p>
    <w:p w14:paraId="1DE60304" w14:textId="77777777" w:rsidR="008D19A5" w:rsidRDefault="008D19A5" w:rsidP="008D19A5">
      <w:r>
        <w:t>3</w:t>
      </w:r>
    </w:p>
    <w:p w14:paraId="7CAE22BB" w14:textId="4FD37587" w:rsidR="008D19A5" w:rsidRPr="008D19A5" w:rsidRDefault="008D19A5" w:rsidP="008D19A5">
      <w:r>
        <w:t>que surge de eliminar las aplicaciones que ocupan 50, 30 y 24 MB respectivamente</w:t>
      </w:r>
    </w:p>
    <w:p w14:paraId="0B5566C2" w14:textId="24749AFF" w:rsidR="007E0C17" w:rsidRDefault="007E0C17" w:rsidP="000F3333">
      <w:pPr>
        <w:pStyle w:val="Ttulo3"/>
      </w:pPr>
      <w:r>
        <w:t>Caso 1</w:t>
      </w:r>
      <w:r w:rsidR="008D19A5">
        <w:t>: Espacio Insuficiente</w:t>
      </w:r>
    </w:p>
    <w:p w14:paraId="2204A2FB" w14:textId="77777777" w:rsidR="008D19A5" w:rsidRDefault="008D19A5" w:rsidP="008D19A5">
      <w:r>
        <w:t xml:space="preserve">Si el archivo </w:t>
      </w:r>
      <w:r w:rsidRPr="008D19A5">
        <w:rPr>
          <w:b/>
          <w:bCs/>
        </w:rPr>
        <w:t>almacenamiento.in</w:t>
      </w:r>
      <w:r>
        <w:t xml:space="preserve"> fuera</w:t>
      </w:r>
    </w:p>
    <w:p w14:paraId="26ED4470" w14:textId="562D3E11" w:rsidR="008D19A5" w:rsidRDefault="008D19A5" w:rsidP="008D19A5">
      <w:r>
        <w:t>9</w:t>
      </w:r>
      <w:r>
        <w:t xml:space="preserve"> 100</w:t>
      </w:r>
      <w:r>
        <w:t>0</w:t>
      </w:r>
    </w:p>
    <w:p w14:paraId="77673A93" w14:textId="77A11D15" w:rsidR="008D19A5" w:rsidRDefault="008D19A5" w:rsidP="008D19A5">
      <w:r>
        <w:t>100</w:t>
      </w:r>
      <w:r>
        <w:t xml:space="preserve"> </w:t>
      </w:r>
      <w:r>
        <w:t>100</w:t>
      </w:r>
      <w:r>
        <w:t xml:space="preserve"> </w:t>
      </w:r>
      <w:r>
        <w:t>100</w:t>
      </w:r>
      <w:r>
        <w:t xml:space="preserve"> </w:t>
      </w:r>
      <w:r>
        <w:t>100</w:t>
      </w:r>
      <w:r>
        <w:t xml:space="preserve"> </w:t>
      </w:r>
      <w:r>
        <w:t>100</w:t>
      </w:r>
      <w:r>
        <w:t xml:space="preserve"> 100 100 100 100</w:t>
      </w:r>
    </w:p>
    <w:p w14:paraId="4E3F1AF4" w14:textId="77777777" w:rsidR="008D19A5" w:rsidRDefault="008D19A5" w:rsidP="008D19A5">
      <w:r>
        <w:t xml:space="preserve">El archivo </w:t>
      </w:r>
      <w:proofErr w:type="spellStart"/>
      <w:r w:rsidRPr="008D19A5">
        <w:rPr>
          <w:b/>
          <w:bCs/>
        </w:rPr>
        <w:t>almacenamiento.out</w:t>
      </w:r>
      <w:proofErr w:type="spellEnd"/>
      <w:r>
        <w:rPr>
          <w:b/>
          <w:bCs/>
        </w:rPr>
        <w:t xml:space="preserve"> </w:t>
      </w:r>
      <w:r>
        <w:t>debe contener:</w:t>
      </w:r>
    </w:p>
    <w:p w14:paraId="286AF3CB" w14:textId="63D2AB0D" w:rsidR="008D19A5" w:rsidRPr="008D19A5" w:rsidRDefault="008D19A5" w:rsidP="008D19A5">
      <w:r>
        <w:t>0</w:t>
      </w:r>
    </w:p>
    <w:p w14:paraId="6653C7F6" w14:textId="3E85BA57" w:rsidR="007E0C17" w:rsidRDefault="007E0C17" w:rsidP="000F3333">
      <w:pPr>
        <w:pStyle w:val="Ttulo3"/>
      </w:pPr>
      <w:r>
        <w:t>Caso 2</w:t>
      </w:r>
      <w:r w:rsidR="004A24C9">
        <w:t>: Ocupa tod</w:t>
      </w:r>
      <w:r w:rsidR="00752868">
        <w:t>a</w:t>
      </w:r>
      <w:r w:rsidR="004A24C9">
        <w:t xml:space="preserve"> la memoria</w:t>
      </w:r>
    </w:p>
    <w:p w14:paraId="687031C5" w14:textId="77777777" w:rsidR="00501DCC" w:rsidRDefault="00501DCC" w:rsidP="00501DCC">
      <w:r>
        <w:t xml:space="preserve">Si el archivo </w:t>
      </w:r>
      <w:r w:rsidRPr="008D19A5">
        <w:rPr>
          <w:b/>
          <w:bCs/>
        </w:rPr>
        <w:t>almacenamiento.in</w:t>
      </w:r>
      <w:r>
        <w:t xml:space="preserve"> fuera</w:t>
      </w:r>
    </w:p>
    <w:p w14:paraId="33322F67" w14:textId="1F34EEDE" w:rsidR="00501DCC" w:rsidRDefault="00501DCC" w:rsidP="00501DCC">
      <w:r>
        <w:t xml:space="preserve">9 </w:t>
      </w:r>
      <w:r>
        <w:t>900</w:t>
      </w:r>
    </w:p>
    <w:p w14:paraId="27515E48" w14:textId="77777777" w:rsidR="00501DCC" w:rsidRDefault="00501DCC" w:rsidP="00501DCC">
      <w:r>
        <w:t>100 100 100 100 100 100 100 100 100</w:t>
      </w:r>
    </w:p>
    <w:p w14:paraId="779ABE27" w14:textId="77777777" w:rsidR="00501DCC" w:rsidRDefault="00501DCC" w:rsidP="00501DCC">
      <w:r>
        <w:lastRenderedPageBreak/>
        <w:t xml:space="preserve">El archivo </w:t>
      </w:r>
      <w:proofErr w:type="spellStart"/>
      <w:r w:rsidRPr="008D19A5">
        <w:rPr>
          <w:b/>
          <w:bCs/>
        </w:rPr>
        <w:t>almacenamiento.out</w:t>
      </w:r>
      <w:proofErr w:type="spellEnd"/>
      <w:r>
        <w:rPr>
          <w:b/>
          <w:bCs/>
        </w:rPr>
        <w:t xml:space="preserve"> </w:t>
      </w:r>
      <w:r>
        <w:t>debe contener:</w:t>
      </w:r>
    </w:p>
    <w:p w14:paraId="433FC805" w14:textId="25527837" w:rsidR="004A24C9" w:rsidRPr="004A24C9" w:rsidRDefault="00501DCC" w:rsidP="004A24C9">
      <w:r>
        <w:t>9</w:t>
      </w:r>
    </w:p>
    <w:p w14:paraId="372B1E01" w14:textId="24F7857F" w:rsidR="007E0C17" w:rsidRDefault="007E0C17" w:rsidP="000F3333">
      <w:pPr>
        <w:pStyle w:val="Ttulo3"/>
      </w:pPr>
      <w:r>
        <w:t>Caso 3</w:t>
      </w:r>
      <w:r w:rsidR="0079508B">
        <w:t>: La aplicación solo requiere 1 MB</w:t>
      </w:r>
    </w:p>
    <w:p w14:paraId="452AE505" w14:textId="77777777" w:rsidR="00A462EA" w:rsidRDefault="00A462EA" w:rsidP="00A462EA">
      <w:r>
        <w:t xml:space="preserve">Si el archivo </w:t>
      </w:r>
      <w:r w:rsidRPr="008D19A5">
        <w:rPr>
          <w:b/>
          <w:bCs/>
        </w:rPr>
        <w:t>almacenamiento.in</w:t>
      </w:r>
      <w:r>
        <w:t xml:space="preserve"> fuera</w:t>
      </w:r>
    </w:p>
    <w:p w14:paraId="19A0CB55" w14:textId="1DD34CB2" w:rsidR="00A462EA" w:rsidRDefault="00A462EA" w:rsidP="00A462EA">
      <w:r>
        <w:t xml:space="preserve">9 </w:t>
      </w:r>
      <w:r>
        <w:t>1</w:t>
      </w:r>
    </w:p>
    <w:p w14:paraId="48A53F8A" w14:textId="77777777" w:rsidR="00A462EA" w:rsidRDefault="00A462EA" w:rsidP="00A462EA">
      <w:r>
        <w:t>100 100 100 100 100 100 100 100 100</w:t>
      </w:r>
    </w:p>
    <w:p w14:paraId="06836BCD" w14:textId="77777777" w:rsidR="00A462EA" w:rsidRDefault="00A462EA" w:rsidP="00A462EA">
      <w:r>
        <w:t xml:space="preserve">El archivo </w:t>
      </w:r>
      <w:proofErr w:type="spellStart"/>
      <w:r w:rsidRPr="008D19A5">
        <w:rPr>
          <w:b/>
          <w:bCs/>
        </w:rPr>
        <w:t>almacenamiento.out</w:t>
      </w:r>
      <w:proofErr w:type="spellEnd"/>
      <w:r>
        <w:rPr>
          <w:b/>
          <w:bCs/>
        </w:rPr>
        <w:t xml:space="preserve"> </w:t>
      </w:r>
      <w:r>
        <w:t>debe contener:</w:t>
      </w:r>
    </w:p>
    <w:p w14:paraId="46C9153B" w14:textId="32B2317D" w:rsidR="0079508B" w:rsidRDefault="00A462EA" w:rsidP="0079508B">
      <w:r>
        <w:t>1</w:t>
      </w:r>
    </w:p>
    <w:p w14:paraId="79215908" w14:textId="48CCABC8" w:rsidR="00E74C81" w:rsidRDefault="00E74C81" w:rsidP="00E74C81">
      <w:pPr>
        <w:pStyle w:val="Ttulo3"/>
      </w:pPr>
      <w:r>
        <w:t>Caso 4: Caso de Fatiga</w:t>
      </w:r>
    </w:p>
    <w:p w14:paraId="44397D94" w14:textId="77777777" w:rsidR="00533E06" w:rsidRDefault="00533E06" w:rsidP="00533E06">
      <w:r>
        <w:t xml:space="preserve">Si el archivo </w:t>
      </w:r>
      <w:r w:rsidRPr="008D19A5">
        <w:rPr>
          <w:b/>
          <w:bCs/>
        </w:rPr>
        <w:t>almacenamiento.in</w:t>
      </w:r>
      <w:r>
        <w:t xml:space="preserve"> fuera</w:t>
      </w:r>
    </w:p>
    <w:p w14:paraId="6C93733A" w14:textId="08003D5A" w:rsidR="00533E06" w:rsidRDefault="00533E06" w:rsidP="00533E06">
      <w:r>
        <w:t>50000</w:t>
      </w:r>
      <w:r>
        <w:t xml:space="preserve"> 1</w:t>
      </w:r>
      <w:r>
        <w:t>000</w:t>
      </w:r>
    </w:p>
    <w:p w14:paraId="6FB85774" w14:textId="3507F19D" w:rsidR="00533E06" w:rsidRDefault="00063148" w:rsidP="00533E06">
      <w:r>
        <w:t>1 1 1 1 1 1 1 1 1 1 1 1 1 1 …1</w:t>
      </w:r>
    </w:p>
    <w:p w14:paraId="0DFFDFD3" w14:textId="77777777" w:rsidR="00533E06" w:rsidRDefault="00533E06" w:rsidP="00533E06">
      <w:r>
        <w:t xml:space="preserve">El archivo </w:t>
      </w:r>
      <w:proofErr w:type="spellStart"/>
      <w:r w:rsidRPr="008D19A5">
        <w:rPr>
          <w:b/>
          <w:bCs/>
        </w:rPr>
        <w:t>almacenamiento.out</w:t>
      </w:r>
      <w:proofErr w:type="spellEnd"/>
      <w:r>
        <w:rPr>
          <w:b/>
          <w:bCs/>
        </w:rPr>
        <w:t xml:space="preserve"> </w:t>
      </w:r>
      <w:r>
        <w:t>debe contener:</w:t>
      </w:r>
    </w:p>
    <w:p w14:paraId="2C3A5DAC" w14:textId="33E5C58B" w:rsidR="00533E06" w:rsidRDefault="00533E06" w:rsidP="00533E06">
      <w:r>
        <w:t>1</w:t>
      </w:r>
      <w:r w:rsidR="00063148">
        <w:t>000</w:t>
      </w:r>
    </w:p>
    <w:p w14:paraId="6EE6FE61" w14:textId="77777777" w:rsidR="00EF7E80" w:rsidRPr="00EF7E80" w:rsidRDefault="00EF7E80" w:rsidP="00EF7E80"/>
    <w:sectPr w:rsidR="00EF7E80" w:rsidRPr="00EF7E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C37BA"/>
    <w:multiLevelType w:val="hybridMultilevel"/>
    <w:tmpl w:val="1D6616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F4F2DE1"/>
    <w:multiLevelType w:val="hybridMultilevel"/>
    <w:tmpl w:val="78D29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A5"/>
    <w:rsid w:val="00063148"/>
    <w:rsid w:val="0009257F"/>
    <w:rsid w:val="000F3333"/>
    <w:rsid w:val="004A24C9"/>
    <w:rsid w:val="00501DCC"/>
    <w:rsid w:val="00533E06"/>
    <w:rsid w:val="005A4E71"/>
    <w:rsid w:val="006A51D6"/>
    <w:rsid w:val="00752868"/>
    <w:rsid w:val="0079508B"/>
    <w:rsid w:val="007E0C17"/>
    <w:rsid w:val="00897635"/>
    <w:rsid w:val="008D19A5"/>
    <w:rsid w:val="00A462EA"/>
    <w:rsid w:val="00CF2C85"/>
    <w:rsid w:val="00D80730"/>
    <w:rsid w:val="00E37606"/>
    <w:rsid w:val="00E74C81"/>
    <w:rsid w:val="00EF7E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DEEC"/>
  <w15:chartTrackingRefBased/>
  <w15:docId w15:val="{D50AE76C-73D4-4820-B6A3-25DAEDD8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4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4E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A4E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APA">
    <w:name w:val="Titulo 1 APA"/>
    <w:basedOn w:val="Ttulo1"/>
    <w:next w:val="Normal"/>
    <w:qFormat/>
    <w:rsid w:val="005A4E71"/>
    <w:pPr>
      <w:spacing w:after="160"/>
    </w:pPr>
    <w:rPr>
      <w:rFonts w:ascii="Times New Roman" w:hAnsi="Times New Roman"/>
      <w:b/>
      <w:color w:val="auto"/>
      <w:szCs w:val="24"/>
    </w:rPr>
  </w:style>
  <w:style w:type="character" w:customStyle="1" w:styleId="Ttulo1Car">
    <w:name w:val="Título 1 Car"/>
    <w:basedOn w:val="Fuentedeprrafopredeter"/>
    <w:link w:val="Ttulo1"/>
    <w:uiPriority w:val="9"/>
    <w:rsid w:val="005A4E71"/>
    <w:rPr>
      <w:rFonts w:asciiTheme="majorHAnsi" w:eastAsiaTheme="majorEastAsia" w:hAnsiTheme="majorHAnsi" w:cstheme="majorBidi"/>
      <w:color w:val="2F5496" w:themeColor="accent1" w:themeShade="BF"/>
      <w:sz w:val="32"/>
      <w:szCs w:val="32"/>
    </w:rPr>
  </w:style>
  <w:style w:type="paragraph" w:customStyle="1" w:styleId="SubtituloImagenAPA">
    <w:name w:val="Subtitulo Imagen APA"/>
    <w:basedOn w:val="Subttulo"/>
    <w:qFormat/>
    <w:rsid w:val="005A4E71"/>
    <w:rPr>
      <w:rFonts w:ascii="Times New Roman" w:hAnsi="Times New Roman"/>
      <w:i/>
      <w:sz w:val="16"/>
      <w:szCs w:val="24"/>
    </w:rPr>
  </w:style>
  <w:style w:type="paragraph" w:styleId="Subttulo">
    <w:name w:val="Subtitle"/>
    <w:basedOn w:val="Normal"/>
    <w:next w:val="Normal"/>
    <w:link w:val="SubttuloCar"/>
    <w:uiPriority w:val="11"/>
    <w:qFormat/>
    <w:rsid w:val="005A4E7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4E71"/>
    <w:rPr>
      <w:rFonts w:eastAsiaTheme="minorEastAsia"/>
      <w:color w:val="5A5A5A" w:themeColor="text1" w:themeTint="A5"/>
      <w:spacing w:val="15"/>
    </w:rPr>
  </w:style>
  <w:style w:type="paragraph" w:customStyle="1" w:styleId="ParrafoNormalAPA">
    <w:name w:val="Parrafo Normal APA"/>
    <w:basedOn w:val="Normal"/>
    <w:qFormat/>
    <w:rsid w:val="005A4E71"/>
    <w:pPr>
      <w:spacing w:line="360" w:lineRule="auto"/>
      <w:jc w:val="both"/>
    </w:pPr>
    <w:rPr>
      <w:rFonts w:ascii="Times New Roman" w:eastAsia="Arial" w:hAnsi="Times New Roman" w:cs="Arial"/>
      <w:sz w:val="20"/>
      <w:szCs w:val="24"/>
    </w:rPr>
  </w:style>
  <w:style w:type="paragraph" w:customStyle="1" w:styleId="Titulo2APA">
    <w:name w:val="Titulo 2 APA"/>
    <w:basedOn w:val="Ttulo2"/>
    <w:next w:val="Normal"/>
    <w:qFormat/>
    <w:rsid w:val="005A4E71"/>
    <w:pPr>
      <w:spacing w:after="160"/>
    </w:pPr>
    <w:rPr>
      <w:rFonts w:ascii="Times New Roman" w:hAnsi="Times New Roman"/>
      <w:b/>
      <w:color w:val="auto"/>
      <w:szCs w:val="24"/>
    </w:rPr>
  </w:style>
  <w:style w:type="character" w:customStyle="1" w:styleId="Ttulo2Car">
    <w:name w:val="Título 2 Car"/>
    <w:basedOn w:val="Fuentedeprrafopredeter"/>
    <w:link w:val="Ttulo2"/>
    <w:uiPriority w:val="9"/>
    <w:rsid w:val="005A4E71"/>
    <w:rPr>
      <w:rFonts w:asciiTheme="majorHAnsi" w:eastAsiaTheme="majorEastAsia" w:hAnsiTheme="majorHAnsi" w:cstheme="majorBidi"/>
      <w:color w:val="2F5496" w:themeColor="accent1" w:themeShade="BF"/>
      <w:sz w:val="26"/>
      <w:szCs w:val="26"/>
    </w:rPr>
  </w:style>
  <w:style w:type="paragraph" w:customStyle="1" w:styleId="Titulo3APA">
    <w:name w:val="Titulo 3 APA"/>
    <w:basedOn w:val="Ttulo3"/>
    <w:next w:val="Normal"/>
    <w:qFormat/>
    <w:rsid w:val="005A4E71"/>
    <w:pPr>
      <w:spacing w:after="160"/>
    </w:pPr>
    <w:rPr>
      <w:rFonts w:ascii="Times New Roman" w:hAnsi="Times New Roman"/>
      <w:b/>
      <w:color w:val="auto"/>
    </w:rPr>
  </w:style>
  <w:style w:type="character" w:customStyle="1" w:styleId="Ttulo3Car">
    <w:name w:val="Título 3 Car"/>
    <w:basedOn w:val="Fuentedeprrafopredeter"/>
    <w:link w:val="Ttulo3"/>
    <w:uiPriority w:val="9"/>
    <w:rsid w:val="005A4E71"/>
    <w:rPr>
      <w:rFonts w:asciiTheme="majorHAnsi" w:eastAsiaTheme="majorEastAsia" w:hAnsiTheme="majorHAnsi" w:cstheme="majorBidi"/>
      <w:color w:val="1F3763" w:themeColor="accent1" w:themeShade="7F"/>
      <w:sz w:val="24"/>
      <w:szCs w:val="24"/>
    </w:rPr>
  </w:style>
  <w:style w:type="paragraph" w:customStyle="1" w:styleId="Titulo4APA">
    <w:name w:val="Titulo 4 APA"/>
    <w:basedOn w:val="Ttulo4"/>
    <w:next w:val="Normal"/>
    <w:qFormat/>
    <w:rsid w:val="005A4E71"/>
    <w:pPr>
      <w:spacing w:after="160"/>
    </w:pPr>
    <w:rPr>
      <w:rFonts w:ascii="Times New Roman" w:hAnsi="Times New Roman"/>
      <w:i w:val="0"/>
      <w:color w:val="auto"/>
      <w:sz w:val="24"/>
      <w:szCs w:val="24"/>
      <w:u w:val="single"/>
    </w:rPr>
  </w:style>
  <w:style w:type="character" w:customStyle="1" w:styleId="Ttulo4Car">
    <w:name w:val="Título 4 Car"/>
    <w:basedOn w:val="Fuentedeprrafopredeter"/>
    <w:link w:val="Ttulo4"/>
    <w:uiPriority w:val="9"/>
    <w:semiHidden/>
    <w:rsid w:val="005A4E71"/>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33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Desktop\Plantilla%20-%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 Documentacion</Template>
  <TotalTime>68</TotalTime>
  <Pages>3</Pages>
  <Words>404</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Rubén Pompeo</dc:creator>
  <cp:keywords/>
  <dc:description/>
  <cp:lastModifiedBy>POMPEO NICOLAS RUBEN</cp:lastModifiedBy>
  <cp:revision>11</cp:revision>
  <dcterms:created xsi:type="dcterms:W3CDTF">2021-10-06T23:30:00Z</dcterms:created>
  <dcterms:modified xsi:type="dcterms:W3CDTF">2021-10-07T00:38:00Z</dcterms:modified>
</cp:coreProperties>
</file>